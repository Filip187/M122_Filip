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9184EAF" w:rsidR="00AB0981" w:rsidRPr="00A97A53" w:rsidRDefault="00DE080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PE21a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97FE520" w:rsidR="00AB0981" w:rsidRPr="00A97A53" w:rsidRDefault="00DE080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Filip Marinkovski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118"/>
        <w:gridCol w:w="7371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7CBE23D7" w:rsidR="0016494F" w:rsidRPr="0016494F" w:rsidRDefault="00DE0802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Tra</w:t>
            </w:r>
            <w:r w:rsidR="00990B72"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ding </w:t>
            </w:r>
          </w:p>
        </w:tc>
      </w:tr>
      <w:tr w:rsidR="0016494F" w14:paraId="5292CB30" w14:textId="77777777" w:rsidTr="00990B72">
        <w:trPr>
          <w:trHeight w:val="5387"/>
        </w:trPr>
        <w:tc>
          <w:tcPr>
            <w:tcW w:w="211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AA49534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.....</w:t>
            </w:r>
            <w:r w:rsidR="007B2FCB">
              <w:rPr>
                <w:rFonts w:cs="Arial"/>
                <w:color w:val="0070C0"/>
                <w:sz w:val="20"/>
              </w:rPr>
              <w:t>(Prosa)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4A5CD7F5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Der </w:t>
            </w:r>
            <w:r w:rsidR="006A685F">
              <w:rPr>
                <w:rFonts w:ascii="Arial" w:hAnsi="Arial" w:cs="Arial"/>
                <w:color w:val="0070C0"/>
                <w:sz w:val="20"/>
              </w:rPr>
              <w:t>Mailserver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6A685F">
              <w:rPr>
                <w:rFonts w:ascii="Arial" w:hAnsi="Arial" w:cs="Arial"/>
                <w:color w:val="0070C0"/>
                <w:sz w:val="20"/>
              </w:rPr>
              <w:t>ist ein Server mit dem man Mails versenden und empfangen kann.</w:t>
            </w:r>
          </w:p>
          <w:p w14:paraId="5BDECDEE" w14:textId="6E202ABE" w:rsidR="0016494F" w:rsidRDefault="0016494F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192AEA3" w14:textId="69C1A2B8" w:rsidR="00484B3E" w:rsidRPr="00990B72" w:rsidRDefault="00990B72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990B72">
              <w:rPr>
                <w:rFonts w:ascii="Arial" w:hAnsi="Arial" w:cs="Arial"/>
                <w:color w:val="0070C0"/>
                <w:sz w:val="20"/>
              </w:rPr>
              <w:t>Benachrichtigung bekommen</w:t>
            </w:r>
          </w:p>
          <w:p w14:paraId="5480A21C" w14:textId="1295202D" w:rsidR="0016494F" w:rsidRDefault="00990B72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Informationen über den </w:t>
            </w:r>
            <w:r w:rsidR="006B576E">
              <w:rPr>
                <w:rFonts w:ascii="Arial" w:hAnsi="Arial" w:cs="Arial"/>
                <w:color w:val="0070C0"/>
                <w:sz w:val="20"/>
              </w:rPr>
              <w:t>Krypto Stand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bekommen</w:t>
            </w:r>
          </w:p>
          <w:p w14:paraId="329E0B8B" w14:textId="7AA3B297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5047E194" w:rsidR="00157354" w:rsidRDefault="006B576E" w:rsidP="006B576E">
            <w:pPr>
              <w:pStyle w:val="Listenabsatz"/>
              <w:numPr>
                <w:ilvl w:val="0"/>
                <w:numId w:val="32"/>
              </w:numPr>
              <w:rPr>
                <w:rFonts w:cs="Arial"/>
                <w:color w:val="0070C0"/>
                <w:sz w:val="20"/>
              </w:rPr>
            </w:pPr>
            <w:r w:rsidRPr="006B576E">
              <w:rPr>
                <w:rFonts w:cs="Arial"/>
                <w:color w:val="0070C0"/>
                <w:sz w:val="20"/>
              </w:rPr>
              <w:t xml:space="preserve">Mein Gerät schaut sich den Krypto Stand an. </w:t>
            </w:r>
          </w:p>
          <w:p w14:paraId="70A5BC36" w14:textId="65EFAAD2" w:rsidR="006B576E" w:rsidRPr="006B576E" w:rsidRDefault="00F57CDD" w:rsidP="006B576E">
            <w:pPr>
              <w:pStyle w:val="Listenabsatz"/>
              <w:numPr>
                <w:ilvl w:val="0"/>
                <w:numId w:val="32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Wenn der Stand unter oder über einem gewissen Stand ist, sendet der Mail Sever eine Nachricht meiner Mail.</w:t>
            </w:r>
          </w:p>
          <w:p w14:paraId="1B52CD18" w14:textId="4F2CCE79" w:rsidR="0016494F" w:rsidRPr="00F57CDD" w:rsidRDefault="0016494F" w:rsidP="00A47D35">
            <w:pPr>
              <w:ind w:left="802"/>
              <w:rPr>
                <w:rFonts w:cs="Arial"/>
                <w:color w:val="0070C0"/>
                <w:sz w:val="20"/>
                <w:lang w:val="de-DE"/>
              </w:rPr>
            </w:pPr>
          </w:p>
        </w:tc>
      </w:tr>
      <w:tr w:rsidR="0016494F" w14:paraId="3BA60A33" w14:textId="77777777" w:rsidTr="00990B72">
        <w:trPr>
          <w:trHeight w:val="3119"/>
        </w:trPr>
        <w:tc>
          <w:tcPr>
            <w:tcW w:w="21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79B3366F" w:rsidR="00A47D35" w:rsidRDefault="00F57CDD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Es muss die Kryptowährung überprüfen.</w:t>
            </w:r>
          </w:p>
          <w:p w14:paraId="6B3C44DF" w14:textId="656F6288" w:rsidR="00F57CDD" w:rsidRDefault="00F57CDD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Es muss die Information </w:t>
            </w:r>
            <w:r w:rsidR="00901816">
              <w:rPr>
                <w:rFonts w:cs="Arial"/>
                <w:color w:val="0070C0"/>
                <w:sz w:val="20"/>
              </w:rPr>
              <w:t>weitersenden.</w:t>
            </w:r>
          </w:p>
          <w:p w14:paraId="7811DA65" w14:textId="0B509223" w:rsidR="00A47D35" w:rsidRDefault="0090181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Es muss jeden Tag das gleiche machen.</w:t>
            </w: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0"/>
      <w:footerReference w:type="default" r:id="rId11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A9D7" w14:textId="77777777" w:rsidR="00E600FE" w:rsidRDefault="00E600FE">
      <w:r>
        <w:separator/>
      </w:r>
    </w:p>
  </w:endnote>
  <w:endnote w:type="continuationSeparator" w:id="0">
    <w:p w14:paraId="13DA31AA" w14:textId="77777777" w:rsidR="00E600FE" w:rsidRDefault="00E6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6DC8" w14:textId="77777777" w:rsidR="00E600FE" w:rsidRDefault="00E600FE">
      <w:r>
        <w:separator/>
      </w:r>
    </w:p>
  </w:footnote>
  <w:footnote w:type="continuationSeparator" w:id="0">
    <w:p w14:paraId="06BECDA5" w14:textId="77777777" w:rsidR="00E600FE" w:rsidRDefault="00E6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D83C471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DE0802">
      <w:rPr>
        <w:color w:val="000000" w:themeColor="text1"/>
      </w:rPr>
      <w:t>LB</w:t>
    </w:r>
    <w:r w:rsidR="00DE0802" w:rsidRPr="00DE0802">
      <w:rPr>
        <w:color w:val="000000" w:themeColor="text1"/>
      </w:rPr>
      <w:t>2 Filip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A7D3E74"/>
    <w:multiLevelType w:val="hybridMultilevel"/>
    <w:tmpl w:val="B56CA234"/>
    <w:lvl w:ilvl="0" w:tplc="EBB2A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8"/>
  </w:num>
  <w:num w:numId="3" w16cid:durableId="237326102">
    <w:abstractNumId w:val="15"/>
  </w:num>
  <w:num w:numId="4" w16cid:durableId="2067072639">
    <w:abstractNumId w:val="26"/>
  </w:num>
  <w:num w:numId="5" w16cid:durableId="1686709578">
    <w:abstractNumId w:val="26"/>
  </w:num>
  <w:num w:numId="6" w16cid:durableId="602690757">
    <w:abstractNumId w:val="19"/>
  </w:num>
  <w:num w:numId="7" w16cid:durableId="2022663045">
    <w:abstractNumId w:val="12"/>
  </w:num>
  <w:num w:numId="8" w16cid:durableId="979698786">
    <w:abstractNumId w:val="18"/>
  </w:num>
  <w:num w:numId="9" w16cid:durableId="2123764217">
    <w:abstractNumId w:val="16"/>
  </w:num>
  <w:num w:numId="10" w16cid:durableId="1903830852">
    <w:abstractNumId w:val="14"/>
  </w:num>
  <w:num w:numId="11" w16cid:durableId="1300110453">
    <w:abstractNumId w:val="0"/>
  </w:num>
  <w:num w:numId="12" w16cid:durableId="349067042">
    <w:abstractNumId w:val="20"/>
  </w:num>
  <w:num w:numId="13" w16cid:durableId="1481193727">
    <w:abstractNumId w:val="13"/>
  </w:num>
  <w:num w:numId="14" w16cid:durableId="1072392867">
    <w:abstractNumId w:val="21"/>
  </w:num>
  <w:num w:numId="15" w16cid:durableId="1264918349">
    <w:abstractNumId w:val="11"/>
  </w:num>
  <w:num w:numId="16" w16cid:durableId="1952394754">
    <w:abstractNumId w:val="24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7"/>
  </w:num>
  <w:num w:numId="20" w16cid:durableId="447243910">
    <w:abstractNumId w:val="7"/>
  </w:num>
  <w:num w:numId="21" w16cid:durableId="45833301">
    <w:abstractNumId w:val="10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2"/>
  </w:num>
  <w:num w:numId="26" w16cid:durableId="1343820600">
    <w:abstractNumId w:val="25"/>
  </w:num>
  <w:num w:numId="27" w16cid:durableId="1833332588">
    <w:abstractNumId w:val="23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7"/>
  </w:num>
  <w:num w:numId="32" w16cid:durableId="2091147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85F"/>
    <w:rsid w:val="006B576E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01816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90B72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0802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0FE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57CDD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05116-67c8-48c6-8eb1-4b62f44bb406" xsi:nil="true"/>
    <lcf76f155ced4ddcb4097134ff3c332f xmlns="750edf79-0b5d-40c8-bd46-dcac3c8735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82100AB7CFC04F9DC2974EEAE53965" ma:contentTypeVersion="10" ma:contentTypeDescription="Ein neues Dokument erstellen." ma:contentTypeScope="" ma:versionID="3c483616d7f5b83986177ba4e1faa091">
  <xsd:schema xmlns:xsd="http://www.w3.org/2001/XMLSchema" xmlns:xs="http://www.w3.org/2001/XMLSchema" xmlns:p="http://schemas.microsoft.com/office/2006/metadata/properties" xmlns:ns2="750edf79-0b5d-40c8-bd46-dcac3c87354f" xmlns:ns3="5d005116-67c8-48c6-8eb1-4b62f44bb406" targetNamespace="http://schemas.microsoft.com/office/2006/metadata/properties" ma:root="true" ma:fieldsID="fcbc6913c1f0a353bfbecff3e1edb575" ns2:_="" ns3:_="">
    <xsd:import namespace="750edf79-0b5d-40c8-bd46-dcac3c87354f"/>
    <xsd:import namespace="5d005116-67c8-48c6-8eb1-4b62f44bb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edf79-0b5d-40c8-bd46-dcac3c873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05116-67c8-48c6-8eb1-4b62f44bb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133ec6f-9121-4728-a27f-92c7f48086ca}" ma:internalName="TaxCatchAll" ma:showField="CatchAllData" ma:web="5d005116-67c8-48c6-8eb1-4b62f44bb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A10D0-A2E7-4DD8-9091-CC4120309BE5}">
  <ds:schemaRefs>
    <ds:schemaRef ds:uri="http://schemas.microsoft.com/office/2006/metadata/properties"/>
    <ds:schemaRef ds:uri="http://schemas.microsoft.com/office/infopath/2007/PartnerControls"/>
    <ds:schemaRef ds:uri="5d005116-67c8-48c6-8eb1-4b62f44bb406"/>
    <ds:schemaRef ds:uri="750edf79-0b5d-40c8-bd46-dcac3c87354f"/>
  </ds:schemaRefs>
</ds:datastoreItem>
</file>

<file path=customXml/itemProps2.xml><?xml version="1.0" encoding="utf-8"?>
<ds:datastoreItem xmlns:ds="http://schemas.openxmlformats.org/officeDocument/2006/customXml" ds:itemID="{027383AF-3DF0-40A1-9C88-84DAB7A8C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A2453-5208-49BF-845A-C7434F158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edf79-0b5d-40c8-bd46-dcac3c87354f"/>
    <ds:schemaRef ds:uri="5d005116-67c8-48c6-8eb1-4b62f44bb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Filip Marinkovski</cp:lastModifiedBy>
  <cp:revision>173</cp:revision>
  <cp:lastPrinted>2009-09-07T09:22:00Z</cp:lastPrinted>
  <dcterms:created xsi:type="dcterms:W3CDTF">2013-05-16T18:59:00Z</dcterms:created>
  <dcterms:modified xsi:type="dcterms:W3CDTF">2022-07-04T11:37:00Z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0x0101001682100AB7CFC04F9DC2974EEAE53965</vt:lpwstr>
  </property>
</Properties>
</file>